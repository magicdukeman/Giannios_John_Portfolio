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C2208C" w14:textId="77777777" w:rsidR="001019B8" w:rsidRDefault="000213EF">
      <w:pPr>
        <w:pStyle w:val="Heading1"/>
      </w:pPr>
      <w:r>
        <w:t xml:space="preserve">My </w:t>
      </w:r>
      <w:proofErr w:type="spellStart"/>
      <w:r>
        <w:t>GitHub</w:t>
      </w:r>
      <w:proofErr w:type="spellEnd"/>
      <w:r>
        <w:t xml:space="preserve"> Repository Link</w:t>
      </w:r>
    </w:p>
    <w:p w14:paraId="52674BC9" w14:textId="77777777" w:rsidR="001019B8" w:rsidRDefault="000213EF" w:rsidP="000213EF">
      <w:pPr>
        <w:pStyle w:val="ListBullet"/>
      </w:pPr>
      <w:hyperlink r:id="rId7" w:history="1">
        <w:r w:rsidRPr="006F309C">
          <w:rPr>
            <w:rStyle w:val="Hyperlink"/>
          </w:rPr>
          <w:t>https://github.com/magicdukeman/Giannios_John_Portfolio-.git</w:t>
        </w:r>
      </w:hyperlink>
    </w:p>
    <w:p w14:paraId="5FD34F4F" w14:textId="77777777" w:rsidR="000213EF" w:rsidRDefault="000213EF" w:rsidP="000213EF">
      <w:pPr>
        <w:pStyle w:val="ListBullet"/>
        <w:numPr>
          <w:ilvl w:val="0"/>
          <w:numId w:val="0"/>
        </w:numPr>
        <w:ind w:left="432" w:hanging="432"/>
      </w:pPr>
    </w:p>
    <w:p w14:paraId="48967C1D" w14:textId="77777777" w:rsidR="000213EF" w:rsidRDefault="000213EF" w:rsidP="000213EF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Giannios</w:t>
      </w:r>
      <w:proofErr w:type="spellEnd"/>
      <w:r>
        <w:t>, Jr. Porfolio</w:t>
      </w:r>
      <w:bookmarkStart w:id="0" w:name="_GoBack"/>
      <w:bookmarkEnd w:id="0"/>
    </w:p>
    <w:sectPr w:rsidR="000213EF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710C3F" w14:textId="77777777" w:rsidR="00127DC3" w:rsidRDefault="00127DC3">
      <w:r>
        <w:separator/>
      </w:r>
    </w:p>
    <w:p w14:paraId="50EF860E" w14:textId="77777777" w:rsidR="00127DC3" w:rsidRDefault="00127DC3"/>
  </w:endnote>
  <w:endnote w:type="continuationSeparator" w:id="0">
    <w:p w14:paraId="06EF6E96" w14:textId="77777777" w:rsidR="00127DC3" w:rsidRDefault="00127DC3">
      <w:r>
        <w:continuationSeparator/>
      </w:r>
    </w:p>
    <w:p w14:paraId="2A7234D4" w14:textId="77777777" w:rsidR="00127DC3" w:rsidRDefault="00127D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BDBD6E" w14:textId="77777777" w:rsidR="001019B8" w:rsidRDefault="00127DC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BD7614" w14:textId="77777777" w:rsidR="00127DC3" w:rsidRDefault="00127DC3">
      <w:r>
        <w:separator/>
      </w:r>
    </w:p>
    <w:p w14:paraId="3067CC89" w14:textId="77777777" w:rsidR="00127DC3" w:rsidRDefault="00127DC3"/>
  </w:footnote>
  <w:footnote w:type="continuationSeparator" w:id="0">
    <w:p w14:paraId="40418CCE" w14:textId="77777777" w:rsidR="00127DC3" w:rsidRDefault="00127DC3">
      <w:r>
        <w:continuationSeparator/>
      </w:r>
    </w:p>
    <w:p w14:paraId="2DC3811F" w14:textId="77777777" w:rsidR="00127DC3" w:rsidRDefault="00127DC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3EF"/>
    <w:rsid w:val="000213EF"/>
    <w:rsid w:val="000671DF"/>
    <w:rsid w:val="001019B8"/>
    <w:rsid w:val="0012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879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magicdukeman/Giannios_John_Portfolio-.git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duke/Library/Containers/com.microsoft.Word/Data/Library/Caches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7EB"/>
    <w:rsid w:val="0060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532C83A1FDBB449A2E10430180054E">
    <w:name w:val="32532C83A1FDBB449A2E10430180054E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3EA2EC85EE94BC469F77411B2F0953AD">
    <w:name w:val="3EA2EC85EE94BC469F77411B2F0953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21</TotalTime>
  <Pages>1</Pages>
  <Words>28</Words>
  <Characters>160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G. Giannios Jr.</dc:creator>
  <cp:keywords/>
  <dc:description/>
  <cp:lastModifiedBy>John G. Giannios Jr.</cp:lastModifiedBy>
  <cp:revision>1</cp:revision>
  <dcterms:created xsi:type="dcterms:W3CDTF">2016-01-08T03:51:00Z</dcterms:created>
  <dcterms:modified xsi:type="dcterms:W3CDTF">2016-01-08T04:32:00Z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