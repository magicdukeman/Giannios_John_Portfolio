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A6EA1" w14:textId="77777777" w:rsidR="00D0292F" w:rsidRDefault="00605B3D">
      <w:pPr>
        <w:pStyle w:val="Heading1"/>
      </w:pPr>
      <w:proofErr w:type="spellStart"/>
      <w:r>
        <w:t>Burn_Up</w:t>
      </w:r>
      <w:proofErr w:type="spellEnd"/>
      <w:r>
        <w:t xml:space="preserve"> List…</w:t>
      </w:r>
    </w:p>
    <w:p w14:paraId="53030169" w14:textId="77777777" w:rsidR="00D0292F" w:rsidRDefault="00605B3D" w:rsidP="00605B3D">
      <w:pPr>
        <w:pStyle w:val="ListNumber"/>
      </w:pPr>
      <w:r>
        <w:t xml:space="preserve">Monday:  </w:t>
      </w:r>
      <w:proofErr w:type="spellStart"/>
      <w:r>
        <w:t>GoToTraining</w:t>
      </w:r>
      <w:proofErr w:type="spellEnd"/>
      <w:r>
        <w:t xml:space="preserve"> Live Session</w:t>
      </w:r>
    </w:p>
    <w:p w14:paraId="3559FAB4" w14:textId="6BA9743F" w:rsidR="00605B3D" w:rsidRDefault="00605B3D" w:rsidP="00605B3D">
      <w:pPr>
        <w:pStyle w:val="ListNumber"/>
      </w:pPr>
      <w:r>
        <w:t>Tu</w:t>
      </w:r>
      <w:r w:rsidR="00C212DE">
        <w:t>esday: Burn-Up List for week Three</w:t>
      </w:r>
    </w:p>
    <w:p w14:paraId="57F391E6" w14:textId="77777777" w:rsidR="00605B3D" w:rsidRDefault="00605B3D" w:rsidP="00605B3D">
      <w:pPr>
        <w:pStyle w:val="ListNumber"/>
      </w:pPr>
      <w:r>
        <w:t>Wednesday:</w:t>
      </w:r>
    </w:p>
    <w:p w14:paraId="102C1F69" w14:textId="77777777" w:rsidR="00605B3D" w:rsidRDefault="00605B3D" w:rsidP="00605B3D">
      <w:pPr>
        <w:pStyle w:val="ListNumber"/>
        <w:numPr>
          <w:ilvl w:val="1"/>
          <w:numId w:val="14"/>
        </w:numPr>
      </w:pPr>
      <w:r>
        <w:t xml:space="preserve">Anchor Points:  What have you </w:t>
      </w:r>
      <w:proofErr w:type="gramStart"/>
      <w:r>
        <w:t>done?,</w:t>
      </w:r>
      <w:proofErr w:type="gramEnd"/>
      <w:r>
        <w:t xml:space="preserve"> What are you doing?, What’s next?</w:t>
      </w:r>
    </w:p>
    <w:p w14:paraId="07BDB971" w14:textId="2C772B51" w:rsidR="00605B3D" w:rsidRDefault="00605B3D" w:rsidP="00605B3D">
      <w:pPr>
        <w:pStyle w:val="ListNumber"/>
      </w:pPr>
      <w:r>
        <w:t xml:space="preserve">Thursday:  A Call </w:t>
      </w:r>
      <w:proofErr w:type="gramStart"/>
      <w:r>
        <w:t>To</w:t>
      </w:r>
      <w:proofErr w:type="gramEnd"/>
      <w:r>
        <w:t xml:space="preserve"> Action – </w:t>
      </w:r>
      <w:r w:rsidR="00C212DE">
        <w:t>Encouragement Quote or Phrase</w:t>
      </w:r>
    </w:p>
    <w:p w14:paraId="6B9BA211" w14:textId="77777777" w:rsidR="00C212DE" w:rsidRDefault="00605B3D" w:rsidP="00605B3D">
      <w:pPr>
        <w:pStyle w:val="ListNumber"/>
      </w:pPr>
      <w:r>
        <w:t xml:space="preserve">Friday: </w:t>
      </w:r>
    </w:p>
    <w:p w14:paraId="147FE3AB" w14:textId="4CA566C1" w:rsidR="00605B3D" w:rsidRDefault="00C212DE" w:rsidP="00C212DE">
      <w:pPr>
        <w:pStyle w:val="ListNumber"/>
        <w:numPr>
          <w:ilvl w:val="1"/>
          <w:numId w:val="14"/>
        </w:numPr>
      </w:pPr>
      <w:r>
        <w:t>Post a Flow chart as .PDF of my flowchart</w:t>
      </w:r>
    </w:p>
    <w:p w14:paraId="0063C845" w14:textId="0F069D7E" w:rsidR="00C212DE" w:rsidRDefault="00C212DE" w:rsidP="00C212DE">
      <w:pPr>
        <w:pStyle w:val="ListNumber"/>
        <w:numPr>
          <w:ilvl w:val="1"/>
          <w:numId w:val="14"/>
        </w:numPr>
      </w:pPr>
      <w:r>
        <w:t>Career Module, get all the career modules done</w:t>
      </w:r>
    </w:p>
    <w:p w14:paraId="094DD2C5" w14:textId="57DF53DF" w:rsidR="00605B3D" w:rsidRDefault="00605B3D" w:rsidP="00605B3D">
      <w:pPr>
        <w:pStyle w:val="ListNumber"/>
      </w:pPr>
      <w:r>
        <w:t xml:space="preserve">Saturday:  </w:t>
      </w:r>
      <w:r w:rsidR="00C212DE">
        <w:t>Encouragement Responses</w:t>
      </w:r>
    </w:p>
    <w:p w14:paraId="099B7329" w14:textId="0833691F" w:rsidR="00605B3D" w:rsidRDefault="00605B3D" w:rsidP="00605B3D">
      <w:pPr>
        <w:pStyle w:val="ListNumber"/>
      </w:pPr>
      <w:r>
        <w:t xml:space="preserve">Sunday:  </w:t>
      </w:r>
      <w:r w:rsidR="00C212DE">
        <w:t>Project deliverable</w:t>
      </w:r>
    </w:p>
    <w:p w14:paraId="2B9DAA16" w14:textId="77777777" w:rsidR="00605B3D" w:rsidRDefault="00605B3D" w:rsidP="00605B3D">
      <w:pPr>
        <w:pStyle w:val="ListNumber"/>
      </w:pPr>
      <w:r>
        <w:t xml:space="preserve">Extra: </w:t>
      </w:r>
      <w:bookmarkStart w:id="0" w:name="_GoBack"/>
      <w:bookmarkEnd w:id="0"/>
      <w:r>
        <w:t xml:space="preserve"> I need to research of repo’s, and a good failure to success story.  Need a good Bill Gates/Microsoft failure to success story.</w:t>
      </w:r>
    </w:p>
    <w:p w14:paraId="5A92DEB0" w14:textId="77777777" w:rsidR="00D0292F" w:rsidRDefault="0089125D">
      <w:pPr>
        <w:pStyle w:val="Heading2"/>
      </w:pPr>
      <w:r>
        <w:t>T</w:t>
      </w:r>
      <w:r w:rsidR="00DF67A1">
        <w:t>his I my weekly road trip for success to achieve my big goal</w:t>
      </w:r>
      <w:r>
        <w:t xml:space="preserve">, </w:t>
      </w:r>
      <w:r w:rsidR="00DF67A1">
        <w:t>Microsoft CEO</w:t>
      </w:r>
      <w:r>
        <w:t xml:space="preserve"> </w:t>
      </w:r>
      <w:hyperlink r:id="rId7" w:history="1">
        <w:r w:rsidR="00DF67A1" w:rsidRPr="00DF67A1">
          <w:rPr>
            <w:rStyle w:val="Hyperlink"/>
          </w:rPr>
          <w:t>http://www.microsoft.com/</w:t>
        </w:r>
      </w:hyperlink>
    </w:p>
    <w:p w14:paraId="4F75F7D4" w14:textId="77777777" w:rsidR="00605B3D" w:rsidRDefault="00605B3D" w:rsidP="00605B3D"/>
    <w:p w14:paraId="7BB15D73" w14:textId="77777777" w:rsidR="00DF67A1" w:rsidRDefault="00DF67A1" w:rsidP="00605B3D">
      <w:r>
        <w:t xml:space="preserve">John G. </w:t>
      </w:r>
      <w:proofErr w:type="spellStart"/>
      <w:r>
        <w:t>Giannios</w:t>
      </w:r>
      <w:proofErr w:type="spellEnd"/>
      <w:r>
        <w:t xml:space="preserve"> Jr.</w:t>
      </w:r>
    </w:p>
    <w:p w14:paraId="5E5AF205" w14:textId="77777777" w:rsidR="00DF67A1" w:rsidRDefault="00DF67A1" w:rsidP="00605B3D">
      <w:r>
        <w:t>Future Microsoft CEO</w:t>
      </w:r>
    </w:p>
    <w:p w14:paraId="6203A3B9" w14:textId="77777777" w:rsidR="00DF67A1" w:rsidRDefault="00DF67A1" w:rsidP="00605B3D">
      <w:r>
        <w:t>Full Sail University Student</w:t>
      </w:r>
    </w:p>
    <w:p w14:paraId="40ACDE5A" w14:textId="77777777" w:rsidR="00DF67A1" w:rsidRPr="00605B3D" w:rsidRDefault="00DF67A1" w:rsidP="00605B3D"/>
    <w:sectPr w:rsidR="00DF67A1" w:rsidRPr="00605B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9744E" w14:textId="77777777" w:rsidR="000816BB" w:rsidRDefault="000816BB">
      <w:pPr>
        <w:spacing w:after="0" w:line="240" w:lineRule="auto"/>
      </w:pPr>
      <w:r>
        <w:separator/>
      </w:r>
    </w:p>
    <w:p w14:paraId="613F8D21" w14:textId="77777777" w:rsidR="000816BB" w:rsidRDefault="000816BB"/>
    <w:p w14:paraId="5E161F0D" w14:textId="77777777" w:rsidR="000816BB" w:rsidRDefault="000816BB"/>
  </w:endnote>
  <w:endnote w:type="continuationSeparator" w:id="0">
    <w:p w14:paraId="791FA10E" w14:textId="77777777" w:rsidR="000816BB" w:rsidRDefault="000816BB">
      <w:pPr>
        <w:spacing w:after="0" w:line="240" w:lineRule="auto"/>
      </w:pPr>
      <w:r>
        <w:continuationSeparator/>
      </w:r>
    </w:p>
    <w:p w14:paraId="4D729AB5" w14:textId="77777777" w:rsidR="000816BB" w:rsidRDefault="000816BB"/>
    <w:p w14:paraId="40A5FF13" w14:textId="77777777" w:rsidR="000816BB" w:rsidRDefault="000816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92954" w14:textId="77777777" w:rsidR="00D0292F" w:rsidRDefault="00D0292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AB76B" w14:textId="77777777" w:rsidR="00D0292F" w:rsidRDefault="008912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CB8CD" w14:textId="77777777" w:rsidR="00D0292F" w:rsidRDefault="00D0292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D9A15" w14:textId="77777777" w:rsidR="000816BB" w:rsidRDefault="000816BB">
      <w:pPr>
        <w:spacing w:after="0" w:line="240" w:lineRule="auto"/>
      </w:pPr>
      <w:r>
        <w:separator/>
      </w:r>
    </w:p>
    <w:p w14:paraId="01FCF824" w14:textId="77777777" w:rsidR="000816BB" w:rsidRDefault="000816BB"/>
    <w:p w14:paraId="60C82EC1" w14:textId="77777777" w:rsidR="000816BB" w:rsidRDefault="000816BB"/>
  </w:footnote>
  <w:footnote w:type="continuationSeparator" w:id="0">
    <w:p w14:paraId="4833ABFE" w14:textId="77777777" w:rsidR="000816BB" w:rsidRDefault="000816BB">
      <w:pPr>
        <w:spacing w:after="0" w:line="240" w:lineRule="auto"/>
      </w:pPr>
      <w:r>
        <w:continuationSeparator/>
      </w:r>
    </w:p>
    <w:p w14:paraId="015A11CF" w14:textId="77777777" w:rsidR="000816BB" w:rsidRDefault="000816BB"/>
    <w:p w14:paraId="7769E034" w14:textId="77777777" w:rsidR="000816BB" w:rsidRDefault="000816B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FCDD" w14:textId="77777777" w:rsidR="00D0292F" w:rsidRDefault="00D029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717E8F" w14:textId="77777777" w:rsidR="00D0292F" w:rsidRDefault="00D0292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62419" w14:textId="77777777" w:rsidR="00D0292F" w:rsidRDefault="00D0292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3D"/>
    <w:rsid w:val="000816BB"/>
    <w:rsid w:val="00605B3D"/>
    <w:rsid w:val="0089125D"/>
    <w:rsid w:val="00C212DE"/>
    <w:rsid w:val="00D0292F"/>
    <w:rsid w:val="00DF67A1"/>
    <w:rsid w:val="00E4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57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icrosoft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uke/Library/Containers/com.microsoft.Word/Data/Library/Caches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</TotalTime>
  <Pages>1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G. Giannios Jr.</dc:creator>
  <cp:keywords/>
  <dc:description/>
  <cp:lastModifiedBy>John G. Giannios Jr.</cp:lastModifiedBy>
  <cp:revision>2</cp:revision>
  <dcterms:created xsi:type="dcterms:W3CDTF">2016-01-17T01:12:00Z</dcterms:created>
  <dcterms:modified xsi:type="dcterms:W3CDTF">2016-01-17T01:12:00Z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