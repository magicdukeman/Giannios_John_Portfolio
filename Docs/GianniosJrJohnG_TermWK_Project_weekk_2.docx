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8D9D" w14:textId="77777777" w:rsidR="00452E5F" w:rsidRDefault="00CA2F97">
      <w:pPr>
        <w:pStyle w:val="Heading1"/>
      </w:pPr>
      <w:r>
        <w:rPr>
          <w:rFonts w:ascii="Arvo-Bold" w:hAnsi="Arvo-Bold" w:cs="Arvo-Bold"/>
          <w:b/>
          <w:bCs/>
          <w:color w:val="262626"/>
          <w:sz w:val="64"/>
          <w:szCs w:val="64"/>
        </w:rPr>
        <w:t>Project &amp; Portfolio - Overview</w:t>
      </w:r>
    </w:p>
    <w:p w14:paraId="736F6C64" w14:textId="77777777" w:rsidR="00CA2F97" w:rsidRDefault="00CA2F97" w:rsidP="00CA2F97">
      <w:pPr>
        <w:rPr>
          <w:rFonts w:ascii="OpenSans" w:hAnsi="OpenSans" w:cs="OpenSans"/>
          <w:color w:val="262626"/>
          <w:sz w:val="28"/>
          <w:szCs w:val="28"/>
        </w:rPr>
      </w:pPr>
      <w:proofErr w:type="spellStart"/>
      <w:r w:rsidRPr="00CA2F97">
        <w:rPr>
          <w:rFonts w:ascii="OpenSans" w:hAnsi="OpenSans" w:cs="OpenSans"/>
          <w:b/>
          <w:color w:val="262626"/>
          <w:sz w:val="28"/>
          <w:szCs w:val="28"/>
        </w:rPr>
        <w:t>GitHub</w:t>
      </w:r>
      <w:proofErr w:type="spellEnd"/>
      <w:r w:rsidRPr="00CA2F97">
        <w:rPr>
          <w:rFonts w:ascii="OpenSans" w:hAnsi="OpenSans" w:cs="OpenSans"/>
          <w:b/>
          <w:color w:val="262626"/>
          <w:sz w:val="28"/>
          <w:szCs w:val="28"/>
        </w:rPr>
        <w:t xml:space="preserve"> Link:</w:t>
      </w:r>
      <w:r>
        <w:rPr>
          <w:rFonts w:ascii="OpenSans" w:hAnsi="OpenSans" w:cs="OpenSans"/>
          <w:color w:val="262626"/>
          <w:sz w:val="28"/>
          <w:szCs w:val="28"/>
        </w:rPr>
        <w:t xml:space="preserve">  </w:t>
      </w:r>
      <w:hyperlink r:id="rId7" w:history="1">
        <w:r w:rsidRPr="00363D7C">
          <w:rPr>
            <w:rStyle w:val="Hyperlink"/>
            <w:rFonts w:ascii="OpenSans" w:hAnsi="OpenSans" w:cs="OpenSans"/>
            <w:sz w:val="28"/>
            <w:szCs w:val="28"/>
          </w:rPr>
          <w:t>https://github.com/magicdukeman/Giannios_John_Portfolio-.git</w:t>
        </w:r>
      </w:hyperlink>
    </w:p>
    <w:p w14:paraId="149E268D" w14:textId="7E781735" w:rsidR="00CA2F97" w:rsidRPr="00767DF3" w:rsidRDefault="00CA2F97" w:rsidP="00CA2F97">
      <w:pPr>
        <w:rPr>
          <w:rFonts w:ascii="OpenSans" w:hAnsi="OpenSans" w:cs="OpenSans"/>
          <w:color w:val="262626"/>
          <w:sz w:val="28"/>
          <w:szCs w:val="28"/>
        </w:rPr>
      </w:pPr>
      <w:r w:rsidRPr="00CA2F97">
        <w:rPr>
          <w:rFonts w:ascii="OpenSans" w:hAnsi="OpenSans" w:cs="OpenSans"/>
          <w:b/>
          <w:color w:val="262626"/>
          <w:sz w:val="28"/>
          <w:szCs w:val="28"/>
        </w:rPr>
        <w:t>Week in Review</w:t>
      </w:r>
      <w:r w:rsidR="00767DF3">
        <w:rPr>
          <w:rFonts w:ascii="OpenSans" w:hAnsi="OpenSans" w:cs="OpenSans"/>
          <w:b/>
          <w:color w:val="262626"/>
          <w:sz w:val="28"/>
          <w:szCs w:val="28"/>
        </w:rPr>
        <w:t xml:space="preserve">: </w:t>
      </w:r>
      <w:r w:rsidR="00767DF3">
        <w:rPr>
          <w:rFonts w:ascii="OpenSans" w:hAnsi="OpenSans" w:cs="OpenSans"/>
          <w:color w:val="262626"/>
          <w:sz w:val="28"/>
          <w:szCs w:val="28"/>
        </w:rPr>
        <w:t>I have had a tough week this week, I missed a few things this week.  I forgot to respond to my classmates on one of my assignments and had trouble keeping track of due dates, part of the reason I but is not an excuse is I my daughter started here college classed this week.  I have to keep on her to get her work done, and sometimes she needs help with something.  She is doing online as well, not to mention I work fulltime job and have 4 dogs.  Other than that my weekend has been pretty calm as I had a day off to catch up with school.  I am not going to allow my school work to suffer next week.  I have a new plan, by getting up early in the morning and start school work.  I have done a lot of research on Microsoft for my failure to success assignment, and I have also work some more on my programing and working with a new website I purchased to gain more experience.  So is has been a tough week but I shall not let it win, I am not a quitter.</w:t>
      </w:r>
    </w:p>
    <w:p w14:paraId="1239AA32" w14:textId="1F4B6D22" w:rsidR="00CA2F97" w:rsidRPr="007E4B41" w:rsidRDefault="001D7DF5" w:rsidP="00CA2F97">
      <w:pPr>
        <w:rPr>
          <w:rFonts w:ascii="OpenSans" w:hAnsi="OpenSans" w:cs="OpenSans"/>
          <w:color w:val="262626"/>
          <w:sz w:val="28"/>
          <w:szCs w:val="28"/>
        </w:rPr>
      </w:pPr>
      <w:r w:rsidRPr="001D7DF5">
        <w:rPr>
          <w:rFonts w:ascii="OpenSans" w:hAnsi="OpenSans" w:cs="OpenSans"/>
          <w:b/>
          <w:color w:val="262626"/>
          <w:sz w:val="28"/>
          <w:szCs w:val="28"/>
        </w:rPr>
        <w:t>Reflect and Connect:</w:t>
      </w:r>
      <w:r>
        <w:rPr>
          <w:rFonts w:ascii="OpenSans" w:hAnsi="OpenSans" w:cs="OpenSans"/>
          <w:color w:val="262626"/>
          <w:sz w:val="28"/>
          <w:szCs w:val="28"/>
        </w:rPr>
        <w:t xml:space="preserve">  </w:t>
      </w:r>
      <w:r w:rsidR="00477232">
        <w:rPr>
          <w:rFonts w:ascii="OpenSans" w:hAnsi="OpenSans" w:cs="OpenSans"/>
          <w:color w:val="262626"/>
          <w:sz w:val="28"/>
          <w:szCs w:val="28"/>
        </w:rPr>
        <w:t xml:space="preserve">This next week will be a better week compared to last week, I need to keep on top of my assignment dates.  I have to say this is the toughest month I have had since I started school.  I did a lot of research on Microsoft and Bill Gates for assignments. I did some refresher work on programing from my first programing class.  I really enjoy programing it is so fun, and I am going to start a website project using </w:t>
      </w:r>
      <w:proofErr w:type="spellStart"/>
      <w:r w:rsidR="00477232">
        <w:rPr>
          <w:rFonts w:ascii="OpenSans" w:hAnsi="OpenSans" w:cs="OpenSans"/>
          <w:color w:val="262626"/>
          <w:sz w:val="28"/>
          <w:szCs w:val="28"/>
        </w:rPr>
        <w:t>Uber</w:t>
      </w:r>
      <w:proofErr w:type="spellEnd"/>
      <w:r w:rsidR="00477232">
        <w:rPr>
          <w:rFonts w:ascii="OpenSans" w:hAnsi="OpenSans" w:cs="OpenSans"/>
          <w:color w:val="262626"/>
          <w:sz w:val="28"/>
          <w:szCs w:val="28"/>
        </w:rPr>
        <w:t xml:space="preserve"> and </w:t>
      </w:r>
      <w:proofErr w:type="spellStart"/>
      <w:r w:rsidR="00477232">
        <w:rPr>
          <w:rFonts w:ascii="OpenSans" w:hAnsi="OpenSans" w:cs="OpenSans"/>
          <w:color w:val="262626"/>
          <w:sz w:val="28"/>
          <w:szCs w:val="28"/>
        </w:rPr>
        <w:t>Uber</w:t>
      </w:r>
      <w:proofErr w:type="spellEnd"/>
      <w:r w:rsidR="00477232">
        <w:rPr>
          <w:rFonts w:ascii="OpenSans" w:hAnsi="OpenSans" w:cs="OpenSans"/>
          <w:color w:val="262626"/>
          <w:sz w:val="28"/>
          <w:szCs w:val="28"/>
        </w:rPr>
        <w:t xml:space="preserve"> cart.  The company that revamped our website I don’t think did a great job and our customers agree, </w:t>
      </w:r>
      <w:r w:rsidR="00884CE7">
        <w:rPr>
          <w:rFonts w:ascii="OpenSans" w:hAnsi="OpenSans" w:cs="OpenSans"/>
          <w:color w:val="262626"/>
          <w:sz w:val="28"/>
          <w:szCs w:val="28"/>
        </w:rPr>
        <w:t>so I need to fix this.  I also need to have a better week during week 3.</w:t>
      </w:r>
      <w:bookmarkStart w:id="0" w:name="_GoBack"/>
      <w:bookmarkEnd w:id="0"/>
    </w:p>
    <w:sectPr w:rsidR="00CA2F97" w:rsidRPr="007E4B41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33A73" w14:textId="77777777" w:rsidR="00E20EB5" w:rsidRDefault="00E20EB5">
      <w:r>
        <w:separator/>
      </w:r>
    </w:p>
    <w:p w14:paraId="3BA6485C" w14:textId="77777777" w:rsidR="00E20EB5" w:rsidRDefault="00E20EB5"/>
  </w:endnote>
  <w:endnote w:type="continuationSeparator" w:id="0">
    <w:p w14:paraId="399E1026" w14:textId="77777777" w:rsidR="00E20EB5" w:rsidRDefault="00E20EB5">
      <w:r>
        <w:continuationSeparator/>
      </w:r>
    </w:p>
    <w:p w14:paraId="7FDE5A71" w14:textId="77777777" w:rsidR="00E20EB5" w:rsidRDefault="00E20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v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7BEA" w14:textId="77777777" w:rsidR="00452E5F" w:rsidRDefault="0088706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B4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84C75" w14:textId="77777777" w:rsidR="00E20EB5" w:rsidRDefault="00E20EB5">
      <w:r>
        <w:separator/>
      </w:r>
    </w:p>
    <w:p w14:paraId="3A5A1113" w14:textId="77777777" w:rsidR="00E20EB5" w:rsidRDefault="00E20EB5"/>
  </w:footnote>
  <w:footnote w:type="continuationSeparator" w:id="0">
    <w:p w14:paraId="43B28081" w14:textId="77777777" w:rsidR="00E20EB5" w:rsidRDefault="00E20EB5">
      <w:r>
        <w:continuationSeparator/>
      </w:r>
    </w:p>
    <w:p w14:paraId="31F8AFE7" w14:textId="77777777" w:rsidR="00E20EB5" w:rsidRDefault="00E20EB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97"/>
    <w:rsid w:val="001D7DF5"/>
    <w:rsid w:val="00452E5F"/>
    <w:rsid w:val="00477232"/>
    <w:rsid w:val="00767DF3"/>
    <w:rsid w:val="007E4B41"/>
    <w:rsid w:val="008841B5"/>
    <w:rsid w:val="00884CE7"/>
    <w:rsid w:val="00887063"/>
    <w:rsid w:val="00A0200A"/>
    <w:rsid w:val="00CA2F97"/>
    <w:rsid w:val="00E2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637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gicdukeman/Giannios_John_Portfolio-.git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uke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G. Giannios Jr.</dc:creator>
  <cp:keywords/>
  <dc:description/>
  <cp:lastModifiedBy>John G. Giannios Jr.</cp:lastModifiedBy>
  <cp:revision>2</cp:revision>
  <cp:lastPrinted>2016-01-11T01:35:00Z</cp:lastPrinted>
  <dcterms:created xsi:type="dcterms:W3CDTF">2016-01-17T00:37:00Z</dcterms:created>
  <dcterms:modified xsi:type="dcterms:W3CDTF">2016-01-17T00:37:00Z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