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328D9D" w14:textId="77777777" w:rsidR="00452E5F" w:rsidRDefault="00CA2F97">
      <w:pPr>
        <w:pStyle w:val="Heading1"/>
      </w:pPr>
      <w:r>
        <w:rPr>
          <w:rFonts w:ascii="Arvo-Bold" w:hAnsi="Arvo-Bold" w:cs="Arvo-Bold"/>
          <w:b/>
          <w:bCs/>
          <w:color w:val="262626"/>
          <w:sz w:val="64"/>
          <w:szCs w:val="64"/>
        </w:rPr>
        <w:t>Project &amp; Portfolio - Overview</w:t>
      </w:r>
    </w:p>
    <w:p w14:paraId="736F6C64" w14:textId="77777777" w:rsidR="00CA2F97" w:rsidRDefault="00CA2F97" w:rsidP="00CA2F97">
      <w:pPr>
        <w:rPr>
          <w:rFonts w:ascii="OpenSans" w:hAnsi="OpenSans" w:cs="OpenSans"/>
          <w:color w:val="262626"/>
          <w:sz w:val="28"/>
          <w:szCs w:val="28"/>
        </w:rPr>
      </w:pPr>
      <w:proofErr w:type="spellStart"/>
      <w:r w:rsidRPr="00CA2F97">
        <w:rPr>
          <w:rFonts w:ascii="OpenSans" w:hAnsi="OpenSans" w:cs="OpenSans"/>
          <w:b/>
          <w:color w:val="262626"/>
          <w:sz w:val="28"/>
          <w:szCs w:val="28"/>
        </w:rPr>
        <w:t>GitHub</w:t>
      </w:r>
      <w:proofErr w:type="spellEnd"/>
      <w:r w:rsidRPr="00CA2F97">
        <w:rPr>
          <w:rFonts w:ascii="OpenSans" w:hAnsi="OpenSans" w:cs="OpenSans"/>
          <w:b/>
          <w:color w:val="262626"/>
          <w:sz w:val="28"/>
          <w:szCs w:val="28"/>
        </w:rPr>
        <w:t xml:space="preserve"> Link:</w:t>
      </w:r>
      <w:r>
        <w:rPr>
          <w:rFonts w:ascii="OpenSans" w:hAnsi="OpenSans" w:cs="OpenSans"/>
          <w:color w:val="262626"/>
          <w:sz w:val="28"/>
          <w:szCs w:val="28"/>
        </w:rPr>
        <w:t xml:space="preserve">  </w:t>
      </w:r>
      <w:hyperlink r:id="rId7" w:history="1">
        <w:r w:rsidRPr="00363D7C">
          <w:rPr>
            <w:rStyle w:val="Hyperlink"/>
            <w:rFonts w:ascii="OpenSans" w:hAnsi="OpenSans" w:cs="OpenSans"/>
            <w:sz w:val="28"/>
            <w:szCs w:val="28"/>
          </w:rPr>
          <w:t>https://github.com/magicdukeman/Giannios_John_Portfolio-.git</w:t>
        </w:r>
      </w:hyperlink>
    </w:p>
    <w:p w14:paraId="149E268D" w14:textId="7ADB4C63" w:rsidR="00CA2F97" w:rsidRPr="00767DF3" w:rsidRDefault="00CA2F97" w:rsidP="00CA2F97">
      <w:pPr>
        <w:rPr>
          <w:rFonts w:ascii="OpenSans" w:hAnsi="OpenSans" w:cs="OpenSans"/>
          <w:color w:val="262626"/>
          <w:sz w:val="28"/>
          <w:szCs w:val="28"/>
        </w:rPr>
      </w:pPr>
      <w:r w:rsidRPr="00CA2F97">
        <w:rPr>
          <w:rFonts w:ascii="OpenSans" w:hAnsi="OpenSans" w:cs="OpenSans"/>
          <w:b/>
          <w:color w:val="262626"/>
          <w:sz w:val="28"/>
          <w:szCs w:val="28"/>
        </w:rPr>
        <w:t>Week in Review</w:t>
      </w:r>
      <w:r w:rsidR="00767DF3">
        <w:rPr>
          <w:rFonts w:ascii="OpenSans" w:hAnsi="OpenSans" w:cs="OpenSans"/>
          <w:b/>
          <w:color w:val="262626"/>
          <w:sz w:val="28"/>
          <w:szCs w:val="28"/>
        </w:rPr>
        <w:t xml:space="preserve">: </w:t>
      </w:r>
      <w:r w:rsidR="00833E1C">
        <w:rPr>
          <w:rFonts w:ascii="OpenSans" w:hAnsi="OpenSans" w:cs="OpenSans"/>
          <w:color w:val="262626"/>
          <w:sz w:val="28"/>
          <w:szCs w:val="28"/>
        </w:rPr>
        <w:t>Week 3, wow this month is moving fast.  I got all my work done on Saturday of week 2.  I had a day off and was able to concentrate on my school work and get it all done.  I really enjoyed getting my work done because I know that I am working towards my dream job at Microsoft.  I wrote Bill Gates a letter this week as well and hoping he will respond to my email.  At work we are getting ready for Valentines day, we will be selling on HSN again.  I Helped my daughter with here work again this week too.</w:t>
      </w:r>
    </w:p>
    <w:p w14:paraId="1239AA32" w14:textId="7C3DD183" w:rsidR="00CA2F97" w:rsidRPr="007E4B41" w:rsidRDefault="001D7DF5" w:rsidP="00CA2F97">
      <w:pPr>
        <w:rPr>
          <w:rFonts w:ascii="OpenSans" w:hAnsi="OpenSans" w:cs="OpenSans"/>
          <w:color w:val="262626"/>
          <w:sz w:val="28"/>
          <w:szCs w:val="28"/>
        </w:rPr>
      </w:pPr>
      <w:r w:rsidRPr="001D7DF5">
        <w:rPr>
          <w:rFonts w:ascii="OpenSans" w:hAnsi="OpenSans" w:cs="OpenSans"/>
          <w:b/>
          <w:color w:val="262626"/>
          <w:sz w:val="28"/>
          <w:szCs w:val="28"/>
        </w:rPr>
        <w:t>Reflect and Connect:</w:t>
      </w:r>
      <w:r>
        <w:rPr>
          <w:rFonts w:ascii="OpenSans" w:hAnsi="OpenSans" w:cs="OpenSans"/>
          <w:color w:val="262626"/>
          <w:sz w:val="28"/>
          <w:szCs w:val="28"/>
        </w:rPr>
        <w:t xml:space="preserve">  </w:t>
      </w:r>
      <w:r w:rsidR="0095019E">
        <w:rPr>
          <w:rFonts w:ascii="OpenSans" w:hAnsi="OpenSans" w:cs="OpenSans"/>
          <w:color w:val="262626"/>
          <w:sz w:val="28"/>
          <w:szCs w:val="28"/>
        </w:rPr>
        <w:t>I sure felt good to get all most of my work done very early and I don’t have to sweet and thing okay what do I have to do for today.  All I had to worry about was the post replies to my fellow classmates.  Over all it was a great week and I think I made some new connections with some of my classmates.  This is really great class including the instructors and the classmates.  I look forward to the last week but at the same time I will miss everyone from this class, I will have to look forward to the “Project &amp; Portfolio part ll.</w:t>
      </w:r>
      <w:bookmarkStart w:id="0" w:name="_GoBack"/>
      <w:bookmarkEnd w:id="0"/>
    </w:p>
    <w:sectPr w:rsidR="00CA2F97" w:rsidRPr="007E4B41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4B1F70" w14:textId="77777777" w:rsidR="00357CA2" w:rsidRDefault="00357CA2">
      <w:r>
        <w:separator/>
      </w:r>
    </w:p>
    <w:p w14:paraId="0D020BD1" w14:textId="77777777" w:rsidR="00357CA2" w:rsidRDefault="00357CA2"/>
  </w:endnote>
  <w:endnote w:type="continuationSeparator" w:id="0">
    <w:p w14:paraId="74128CBD" w14:textId="77777777" w:rsidR="00357CA2" w:rsidRDefault="00357CA2">
      <w:r>
        <w:continuationSeparator/>
      </w:r>
    </w:p>
    <w:p w14:paraId="06AE1AA3" w14:textId="77777777" w:rsidR="00357CA2" w:rsidRDefault="00357C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v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197BEA" w14:textId="77777777" w:rsidR="00452E5F" w:rsidRDefault="0088706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4B4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0FAD49" w14:textId="77777777" w:rsidR="00357CA2" w:rsidRDefault="00357CA2">
      <w:r>
        <w:separator/>
      </w:r>
    </w:p>
    <w:p w14:paraId="1377A310" w14:textId="77777777" w:rsidR="00357CA2" w:rsidRDefault="00357CA2"/>
  </w:footnote>
  <w:footnote w:type="continuationSeparator" w:id="0">
    <w:p w14:paraId="66E9148B" w14:textId="77777777" w:rsidR="00357CA2" w:rsidRDefault="00357CA2">
      <w:r>
        <w:continuationSeparator/>
      </w:r>
    </w:p>
    <w:p w14:paraId="16C60BAA" w14:textId="77777777" w:rsidR="00357CA2" w:rsidRDefault="00357CA2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F97"/>
    <w:rsid w:val="001D7DF5"/>
    <w:rsid w:val="00357CA2"/>
    <w:rsid w:val="00452E5F"/>
    <w:rsid w:val="00477232"/>
    <w:rsid w:val="00767DF3"/>
    <w:rsid w:val="007E4B41"/>
    <w:rsid w:val="00833E1C"/>
    <w:rsid w:val="008841B5"/>
    <w:rsid w:val="00884CE7"/>
    <w:rsid w:val="00887063"/>
    <w:rsid w:val="0095019E"/>
    <w:rsid w:val="00A0200A"/>
    <w:rsid w:val="00CA2F97"/>
    <w:rsid w:val="00E20EB5"/>
    <w:rsid w:val="00FC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637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magicdukeman/Giannios_John_Portfolio-.git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duke/Library/Containers/com.microsoft.Word/Data/Library/Caches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5</TotalTime>
  <Pages>1</Pages>
  <Words>188</Words>
  <Characters>1072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G. Giannios Jr.</dc:creator>
  <cp:keywords/>
  <dc:description/>
  <cp:lastModifiedBy>John G. Giannios Jr.</cp:lastModifiedBy>
  <cp:revision>2</cp:revision>
  <cp:lastPrinted>2016-01-11T01:35:00Z</cp:lastPrinted>
  <dcterms:created xsi:type="dcterms:W3CDTF">2016-01-17T04:01:00Z</dcterms:created>
  <dcterms:modified xsi:type="dcterms:W3CDTF">2016-01-17T04:01:00Z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